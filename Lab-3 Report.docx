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A64" w:rsidRDefault="002D681A">
      <w:pPr>
        <w:pStyle w:val="Title"/>
      </w:pPr>
      <w:r>
        <w:t>Lab-3 Report</w:t>
      </w:r>
    </w:p>
    <w:p w:rsidR="00A66A64" w:rsidRDefault="002D681A">
      <w:pPr>
        <w:pStyle w:val="Heading1"/>
      </w:pPr>
      <w:r>
        <w:t>Mash up Services</w:t>
      </w:r>
    </w:p>
    <w:p w:rsidR="00A66A64" w:rsidRDefault="002D681A">
      <w:r>
        <w:t>Built a locat</w:t>
      </w:r>
      <w:r w:rsidR="00C8192B">
        <w:t>ion service where u can share your</w:t>
      </w:r>
      <w:bookmarkStart w:id="0" w:name="_GoBack"/>
      <w:bookmarkEnd w:id="0"/>
      <w:r>
        <w:t xml:space="preserve"> location with </w:t>
      </w:r>
      <w:proofErr w:type="gramStart"/>
      <w:r>
        <w:t>ur</w:t>
      </w:r>
      <w:proofErr w:type="gramEnd"/>
      <w:r>
        <w:t xml:space="preserve"> friends.</w:t>
      </w:r>
    </w:p>
    <w:p w:rsidR="002D681A" w:rsidRDefault="00A8357D">
      <w:r>
        <w:rPr>
          <w:noProof/>
          <w:lang w:eastAsia="en-US"/>
        </w:rPr>
        <w:drawing>
          <wp:inline distT="0" distB="0" distL="0" distR="0" wp14:anchorId="21FB8682" wp14:editId="10A07B5D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2B" w:rsidRDefault="00A8357D">
      <w:r>
        <w:rPr>
          <w:noProof/>
          <w:lang w:eastAsia="en-US"/>
        </w:rPr>
        <w:drawing>
          <wp:inline distT="0" distB="0" distL="0" distR="0" wp14:anchorId="5B601893" wp14:editId="39CA2B8D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2B" w:rsidRDefault="00C8192B" w:rsidP="00C8192B">
      <w:r>
        <w:br w:type="page"/>
      </w:r>
    </w:p>
    <w:p w:rsidR="00A8357D" w:rsidRDefault="00C8192B">
      <w:r>
        <w:lastRenderedPageBreak/>
        <w:t>Facebook link</w:t>
      </w:r>
    </w:p>
    <w:p w:rsidR="00A8357D" w:rsidRDefault="00A8357D">
      <w:r>
        <w:rPr>
          <w:noProof/>
          <w:lang w:eastAsia="en-US"/>
        </w:rPr>
        <w:drawing>
          <wp:inline distT="0" distB="0" distL="0" distR="0" wp14:anchorId="11F89C15" wp14:editId="315C6EE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778D5569" wp14:editId="5A87015B">
            <wp:extent cx="4724400" cy="361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2B" w:rsidRDefault="00C8192B">
      <w:r>
        <w:rPr>
          <w:noProof/>
          <w:lang w:eastAsia="en-US"/>
        </w:rPr>
        <w:lastRenderedPageBreak/>
        <w:drawing>
          <wp:inline distT="0" distB="0" distL="0" distR="0" wp14:anchorId="470EEEBA" wp14:editId="36222C83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57D" w:rsidRDefault="00A8357D"/>
    <w:sectPr w:rsidR="00A8357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81A"/>
    <w:rsid w:val="000B59D2"/>
    <w:rsid w:val="001C4027"/>
    <w:rsid w:val="002C3978"/>
    <w:rsid w:val="002D681A"/>
    <w:rsid w:val="002F65C5"/>
    <w:rsid w:val="002F70BE"/>
    <w:rsid w:val="003350BB"/>
    <w:rsid w:val="003511BB"/>
    <w:rsid w:val="00385BC6"/>
    <w:rsid w:val="003C43CD"/>
    <w:rsid w:val="003D78EC"/>
    <w:rsid w:val="00436866"/>
    <w:rsid w:val="00486E2F"/>
    <w:rsid w:val="004E7907"/>
    <w:rsid w:val="005B4ECF"/>
    <w:rsid w:val="00695287"/>
    <w:rsid w:val="006C2CFC"/>
    <w:rsid w:val="006E5916"/>
    <w:rsid w:val="007B666A"/>
    <w:rsid w:val="00802A42"/>
    <w:rsid w:val="00896509"/>
    <w:rsid w:val="008B0E8E"/>
    <w:rsid w:val="009A757E"/>
    <w:rsid w:val="00A45A96"/>
    <w:rsid w:val="00A66A64"/>
    <w:rsid w:val="00A8357D"/>
    <w:rsid w:val="00AF6B19"/>
    <w:rsid w:val="00B266A8"/>
    <w:rsid w:val="00C8192B"/>
    <w:rsid w:val="00DB53B1"/>
    <w:rsid w:val="00EA1999"/>
    <w:rsid w:val="00F8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8D4FB-3EC4-4760-A631-5E81F8DE1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\AppData\Roaming\Microsoft\Templates\Facet%20design%20(blank)(2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(blank)(2)</Template>
  <TotalTime>9</TotalTime>
  <Pages>3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</dc:creator>
  <cp:keywords/>
  <cp:lastModifiedBy>Marrisetty, Vijaya Vamsikrishna (UMKC-Student)</cp:lastModifiedBy>
  <cp:revision>3</cp:revision>
  <dcterms:created xsi:type="dcterms:W3CDTF">2014-02-14T05:49:00Z</dcterms:created>
  <dcterms:modified xsi:type="dcterms:W3CDTF">2014-02-14T06:03:00Z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